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0F205D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1390C1F" w14:textId="1330726B" w:rsidR="00692703" w:rsidRPr="00CF1A49" w:rsidRDefault="00C7742A" w:rsidP="00C7742A">
            <w:pPr>
              <w:pStyle w:val="Title"/>
            </w:pPr>
            <w:r>
              <w:t>aayushi kushwaha</w:t>
            </w:r>
            <w:r w:rsidR="00692703" w:rsidRPr="00CF1A49">
              <w:t xml:space="preserve"> </w:t>
            </w:r>
          </w:p>
          <w:p w14:paraId="6492DB40" w14:textId="3C8CDF77" w:rsidR="00692703" w:rsidRPr="00CF1A49" w:rsidRDefault="002C657C" w:rsidP="00913946">
            <w:pPr>
              <w:pStyle w:val="ContactInfoEmphasis"/>
              <w:contextualSpacing w:val="0"/>
            </w:pPr>
            <w:r>
              <w:t>aayushikushwaha99</w:t>
            </w:r>
            <w:r w:rsidR="00C7742A">
              <w:t>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E61C57ED7464815B02FC361288CDC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C7742A" w:rsidRPr="00C7742A">
              <w:t>https://www.linkedin.com/in/aayushi-kushwaha-2aa4b5203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4D4394FD8C15406991EBC74D2775414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</w:tc>
      </w:tr>
      <w:tr w:rsidR="009571D8" w:rsidRPr="00CF1A49" w14:paraId="5D3E7396" w14:textId="77777777" w:rsidTr="00692703">
        <w:tc>
          <w:tcPr>
            <w:tcW w:w="9360" w:type="dxa"/>
            <w:tcMar>
              <w:top w:w="432" w:type="dxa"/>
            </w:tcMar>
          </w:tcPr>
          <w:p w14:paraId="0FD79A13" w14:textId="28041D52" w:rsidR="001755A8" w:rsidRPr="00CF1A49" w:rsidRDefault="001755A8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57A4D723C619467FB621D1C9757C2154"/>
        </w:placeholder>
        <w:temporary/>
        <w:showingPlcHdr/>
        <w15:appearance w15:val="hidden"/>
      </w:sdtPr>
      <w:sdtEndPr/>
      <w:sdtContent>
        <w:p w14:paraId="40F122BD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30921D1" w14:textId="77777777" w:rsidTr="00D66A52">
        <w:tc>
          <w:tcPr>
            <w:tcW w:w="9355" w:type="dxa"/>
          </w:tcPr>
          <w:p w14:paraId="7DCE7CC1" w14:textId="57C1B52E" w:rsidR="001D0BF1" w:rsidRPr="00CF1A49" w:rsidRDefault="00C7742A" w:rsidP="001D0BF1">
            <w:pPr>
              <w:pStyle w:val="Heading3"/>
              <w:contextualSpacing w:val="0"/>
              <w:outlineLvl w:val="2"/>
            </w:pPr>
            <w:r>
              <w:t>second year</w:t>
            </w:r>
          </w:p>
          <w:p w14:paraId="7594FEFB" w14:textId="72E0C766" w:rsidR="001D0BF1" w:rsidRPr="00CF1A49" w:rsidRDefault="002C657C" w:rsidP="001D0BF1">
            <w:pPr>
              <w:pStyle w:val="Heading2"/>
              <w:contextualSpacing w:val="0"/>
              <w:outlineLvl w:val="1"/>
            </w:pPr>
            <w:r w:rsidRPr="002C657C">
              <w:rPr>
                <w:color w:val="000000" w:themeColor="text1"/>
              </w:rPr>
              <w:t>BTECH</w:t>
            </w:r>
            <w:r w:rsidR="001D0BF1" w:rsidRPr="00CF1A49">
              <w:t xml:space="preserve">, </w:t>
            </w:r>
            <w:r w:rsidR="00C7742A">
              <w:rPr>
                <w:rStyle w:val="SubtleReference"/>
              </w:rPr>
              <w:t>cse</w:t>
            </w:r>
          </w:p>
          <w:p w14:paraId="7006E196" w14:textId="6CC26976" w:rsidR="007538DC" w:rsidRPr="00CF1A49" w:rsidRDefault="00C7742A" w:rsidP="007538DC">
            <w:pPr>
              <w:contextualSpacing w:val="0"/>
            </w:pPr>
            <w:r>
              <w:t>Jaypee institute of technology</w:t>
            </w:r>
          </w:p>
        </w:tc>
      </w:tr>
      <w:tr w:rsidR="00F61DF9" w:rsidRPr="00CF1A49" w14:paraId="135A0D7A" w14:textId="77777777" w:rsidTr="00F61DF9">
        <w:tc>
          <w:tcPr>
            <w:tcW w:w="9355" w:type="dxa"/>
            <w:tcMar>
              <w:top w:w="216" w:type="dxa"/>
            </w:tcMar>
          </w:tcPr>
          <w:p w14:paraId="15AFC96E" w14:textId="1F8061BA" w:rsidR="00F61DF9" w:rsidRDefault="00C7742A" w:rsidP="00C7742A">
            <w:pPr>
              <w:pStyle w:val="Heading3"/>
              <w:contextualSpacing w:val="0"/>
              <w:outlineLvl w:val="2"/>
            </w:pPr>
            <w:r>
              <w:t>class 12</w:t>
            </w:r>
          </w:p>
          <w:p w14:paraId="1B31F07E" w14:textId="48D21C7E" w:rsidR="00C7742A" w:rsidRPr="00CF1A49" w:rsidRDefault="00C7742A" w:rsidP="00C7742A">
            <w:pPr>
              <w:pStyle w:val="Heading3"/>
              <w:contextualSpacing w:val="0"/>
              <w:outlineLvl w:val="2"/>
            </w:pPr>
            <w:r>
              <w:t>d</w:t>
            </w:r>
            <w:r w:rsidR="00360DFF">
              <w:t>elhi public school</w:t>
            </w:r>
            <w:r w:rsidR="00B224F3">
              <w:t xml:space="preserve"> </w:t>
            </w:r>
          </w:p>
          <w:p w14:paraId="78B37831" w14:textId="7A9289B1" w:rsidR="00F61DF9" w:rsidRDefault="00C7742A" w:rsidP="00F61DF9">
            <w:r>
              <w:t>93.</w:t>
            </w:r>
            <w:r w:rsidR="00812A20">
              <w:t>8</w:t>
            </w:r>
            <w:r>
              <w:t>%</w:t>
            </w:r>
          </w:p>
          <w:p w14:paraId="0C2BAAEE" w14:textId="77777777" w:rsidR="00C7742A" w:rsidRDefault="00C7742A" w:rsidP="00F61DF9">
            <w:r>
              <w:t>CLASS 10</w:t>
            </w:r>
          </w:p>
          <w:p w14:paraId="37EB252B" w14:textId="77777777" w:rsidR="00C7742A" w:rsidRDefault="00C7742A" w:rsidP="00F61DF9">
            <w:r>
              <w:t>DPS JALANDHAR</w:t>
            </w:r>
          </w:p>
          <w:p w14:paraId="13CF50C3" w14:textId="5EDF885E" w:rsidR="00C7742A" w:rsidRDefault="00C7742A" w:rsidP="00F61DF9">
            <w:r>
              <w:t>95.6%</w:t>
            </w:r>
          </w:p>
        </w:tc>
      </w:tr>
    </w:tbl>
    <w:p w14:paraId="00C3C37C" w14:textId="02E5E222" w:rsidR="00486277" w:rsidRPr="00CF1A49" w:rsidRDefault="00C427F4" w:rsidP="00486277">
      <w:pPr>
        <w:pStyle w:val="Heading1"/>
      </w:pPr>
      <w:r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AE91DDE" w14:textId="77777777" w:rsidTr="00C427F4">
        <w:trPr>
          <w:trHeight w:val="796"/>
        </w:trPr>
        <w:tc>
          <w:tcPr>
            <w:tcW w:w="4675" w:type="dxa"/>
          </w:tcPr>
          <w:p w14:paraId="712F2E6E" w14:textId="255B7E90" w:rsidR="001E3120" w:rsidRPr="006E1507" w:rsidRDefault="00C7742A" w:rsidP="006E1507">
            <w:pPr>
              <w:pStyle w:val="ListBullet"/>
              <w:contextualSpacing w:val="0"/>
            </w:pPr>
            <w:r>
              <w:t xml:space="preserve">Knowledge of programming languages </w:t>
            </w:r>
            <w:r w:rsidR="00C427F4">
              <w:t>like c,c++,python</w:t>
            </w:r>
          </w:p>
          <w:p w14:paraId="6F35183D" w14:textId="77777777" w:rsidR="001F4E6D" w:rsidRDefault="00C427F4" w:rsidP="006E1507">
            <w:pPr>
              <w:pStyle w:val="ListBullet"/>
              <w:contextualSpacing w:val="0"/>
            </w:pPr>
            <w:r>
              <w:t xml:space="preserve">Knowledge of </w:t>
            </w:r>
            <w:r w:rsidR="00332AB0">
              <w:t xml:space="preserve">full stack web-dev </w:t>
            </w:r>
            <w:r>
              <w:t>(html,css,javascript</w:t>
            </w:r>
            <w:r w:rsidR="00332AB0">
              <w:t>,react,node js</w:t>
            </w:r>
            <w:r>
              <w:t>)</w:t>
            </w:r>
          </w:p>
          <w:p w14:paraId="3A152F9E" w14:textId="67D3CA8F" w:rsidR="00332AB0" w:rsidRPr="006E1507" w:rsidRDefault="00332AB0" w:rsidP="006E1507">
            <w:pPr>
              <w:pStyle w:val="ListBullet"/>
              <w:contextualSpacing w:val="0"/>
            </w:pPr>
            <w:r>
              <w:t>App dev (kotlin)</w:t>
            </w:r>
          </w:p>
        </w:tc>
        <w:tc>
          <w:tcPr>
            <w:tcW w:w="4675" w:type="dxa"/>
            <w:tcMar>
              <w:left w:w="360" w:type="dxa"/>
            </w:tcMar>
          </w:tcPr>
          <w:p w14:paraId="5DF8AECE" w14:textId="39E5F7AE" w:rsidR="00C427F4" w:rsidRDefault="00C427F4" w:rsidP="00C427F4">
            <w:pPr>
              <w:pStyle w:val="ListBullet"/>
              <w:contextualSpacing w:val="0"/>
            </w:pPr>
            <w:r>
              <w:t xml:space="preserve">Open source </w:t>
            </w:r>
          </w:p>
          <w:p w14:paraId="465BA760" w14:textId="113258F1" w:rsidR="00C427F4" w:rsidRDefault="00C427F4" w:rsidP="00C427F4">
            <w:pPr>
              <w:pStyle w:val="ListBullet"/>
              <w:contextualSpacing w:val="0"/>
            </w:pPr>
            <w:r>
              <w:t>Competitive programming</w:t>
            </w:r>
          </w:p>
          <w:p w14:paraId="538ABCF6" w14:textId="7EFC4B7D" w:rsidR="00C427F4" w:rsidRPr="006E1507" w:rsidRDefault="00C427F4" w:rsidP="00C427F4">
            <w:pPr>
              <w:pStyle w:val="ListBullet"/>
              <w:contextualSpacing w:val="0"/>
            </w:pPr>
            <w:r>
              <w:t>Knowledge of  php,</w:t>
            </w:r>
            <w:r w:rsidR="00161198">
              <w:t>mysql</w:t>
            </w:r>
          </w:p>
          <w:p w14:paraId="323B6D86" w14:textId="7B2DCF01" w:rsidR="001E3120" w:rsidRPr="006E1507" w:rsidRDefault="001E3120" w:rsidP="00C427F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2CE57C95" w14:textId="5069F462" w:rsidR="001E3120" w:rsidRPr="006E1507" w:rsidRDefault="001E3120" w:rsidP="00C427F4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</w:tr>
    </w:tbl>
    <w:p w14:paraId="5C2BC143" w14:textId="37A35CA7" w:rsidR="00AD782D" w:rsidRPr="00CF1A49" w:rsidRDefault="00C427F4" w:rsidP="0062312F">
      <w:pPr>
        <w:pStyle w:val="Heading1"/>
      </w:pPr>
      <w:r>
        <w:t>projects</w:t>
      </w:r>
    </w:p>
    <w:p w14:paraId="15A20BAC" w14:textId="6E6E8248" w:rsidR="00B51D1B" w:rsidRDefault="00C427F4" w:rsidP="00C427F4">
      <w:pPr>
        <w:pStyle w:val="ListParagraph"/>
        <w:numPr>
          <w:ilvl w:val="0"/>
          <w:numId w:val="14"/>
        </w:numPr>
      </w:pPr>
      <w:r>
        <w:t>Vaccine</w:t>
      </w:r>
      <w:r w:rsidR="00F51826">
        <w:t>,</w:t>
      </w:r>
      <w:r w:rsidR="002C657C">
        <w:t xml:space="preserve"> </w:t>
      </w:r>
      <w:r w:rsidR="00F51826">
        <w:t>shopping</w:t>
      </w:r>
      <w:r>
        <w:t xml:space="preserve"> management system(c,c++both)</w:t>
      </w:r>
    </w:p>
    <w:p w14:paraId="04BD4233" w14:textId="2088F6B9" w:rsidR="002C657C" w:rsidRDefault="002C657C" w:rsidP="002C657C">
      <w:pPr>
        <w:pStyle w:val="ListParagraph"/>
      </w:pPr>
      <w:r>
        <w:t>The software allows user to search, delete,update records, to view vaccination certificate, to view next date of vaccination, to view precautions and exit.</w:t>
      </w:r>
    </w:p>
    <w:p w14:paraId="52BD275A" w14:textId="416DE6B5" w:rsidR="00C427F4" w:rsidRDefault="002C657C" w:rsidP="00C427F4">
      <w:pPr>
        <w:pStyle w:val="ListParagraph"/>
        <w:numPr>
          <w:ilvl w:val="0"/>
          <w:numId w:val="14"/>
        </w:numPr>
      </w:pPr>
      <w:r>
        <w:t>I</w:t>
      </w:r>
      <w:r w:rsidR="00F51826">
        <w:t>mage</w:t>
      </w:r>
      <w:r>
        <w:t xml:space="preserve"> </w:t>
      </w:r>
      <w:r w:rsidR="00F51826">
        <w:t>compression</w:t>
      </w:r>
      <w:r w:rsidR="00C427F4">
        <w:t xml:space="preserve"> (c</w:t>
      </w:r>
      <w:r>
        <w:t xml:space="preserve"> </w:t>
      </w:r>
      <w:r w:rsidR="00C427F4">
        <w:t>++)</w:t>
      </w:r>
    </w:p>
    <w:p w14:paraId="4F8FF333" w14:textId="045CE027" w:rsidR="00C427F4" w:rsidRDefault="00C427F4" w:rsidP="00C427F4">
      <w:pPr>
        <w:pStyle w:val="ListParagraph"/>
        <w:numPr>
          <w:ilvl w:val="0"/>
          <w:numId w:val="14"/>
        </w:numPr>
      </w:pPr>
      <w:r>
        <w:t>Management system using python</w:t>
      </w:r>
    </w:p>
    <w:p w14:paraId="7A0FE6EC" w14:textId="3399DAB0" w:rsidR="002C657C" w:rsidRDefault="002C657C" w:rsidP="002C657C">
      <w:pPr>
        <w:pStyle w:val="ListParagraph"/>
      </w:pPr>
      <w:r>
        <w:t>allowed user to select menu and then generated bill using database</w:t>
      </w:r>
    </w:p>
    <w:p w14:paraId="1AA967CD" w14:textId="072CA4E1" w:rsidR="00C427F4" w:rsidRDefault="00C427F4" w:rsidP="00C427F4">
      <w:pPr>
        <w:pStyle w:val="ListParagraph"/>
        <w:numPr>
          <w:ilvl w:val="0"/>
          <w:numId w:val="14"/>
        </w:numPr>
      </w:pPr>
      <w:r>
        <w:t>Virtual book store(html,</w:t>
      </w:r>
      <w:r w:rsidR="002C657C">
        <w:t xml:space="preserve"> </w:t>
      </w:r>
      <w:r>
        <w:t>css,php,mysql)</w:t>
      </w:r>
    </w:p>
    <w:p w14:paraId="021B9663" w14:textId="589FD7F5" w:rsidR="002C657C" w:rsidRDefault="002C657C" w:rsidP="002C657C">
      <w:pPr>
        <w:pStyle w:val="ListParagraph"/>
      </w:pPr>
      <w:r>
        <w:t>created a website that provides computerization of shop manipulation system</w:t>
      </w:r>
    </w:p>
    <w:p w14:paraId="25F60C26" w14:textId="1D8A5530" w:rsidR="00332AB0" w:rsidRDefault="00332AB0" w:rsidP="00C427F4">
      <w:pPr>
        <w:pStyle w:val="ListParagraph"/>
        <w:numPr>
          <w:ilvl w:val="0"/>
          <w:numId w:val="14"/>
        </w:numPr>
      </w:pPr>
      <w:r>
        <w:t>Tinder clone(using html,css,js,nodejs)</w:t>
      </w:r>
    </w:p>
    <w:p w14:paraId="1256FEAD" w14:textId="64FE77CC" w:rsidR="00360DFF" w:rsidRPr="00360DFF" w:rsidRDefault="00360DFF" w:rsidP="00360DFF"/>
    <w:p w14:paraId="1146B6E9" w14:textId="60E3CE67" w:rsidR="00360DFF" w:rsidRPr="00360DFF" w:rsidRDefault="00360DFF" w:rsidP="00360DFF"/>
    <w:p w14:paraId="1E722361" w14:textId="1BC4118A" w:rsidR="00360DFF" w:rsidRPr="00360DFF" w:rsidRDefault="00360DFF" w:rsidP="00360DFF"/>
    <w:p w14:paraId="7243EF7F" w14:textId="77777777" w:rsidR="00812A20" w:rsidRDefault="00812A20" w:rsidP="00812A20">
      <w:pPr>
        <w:pStyle w:val="Heading1"/>
      </w:pPr>
      <w:r>
        <w:lastRenderedPageBreak/>
        <w:t>experience</w:t>
      </w:r>
    </w:p>
    <w:p w14:paraId="3347CC81" w14:textId="2AC05577" w:rsidR="00812A20" w:rsidRDefault="00812A20" w:rsidP="00812A20">
      <w:pPr>
        <w:pStyle w:val="Heading3"/>
        <w:numPr>
          <w:ilvl w:val="0"/>
          <w:numId w:val="15"/>
        </w:numPr>
      </w:pPr>
      <w:r>
        <w:t xml:space="preserve">team member of </w:t>
      </w:r>
      <w:r w:rsidR="00932BC9">
        <w:t xml:space="preserve"> </w:t>
      </w:r>
      <w:r>
        <w:t xml:space="preserve"> student welfare society of jiit,</w:t>
      </w:r>
      <w:r w:rsidR="00932BC9">
        <w:t xml:space="preserve"> </w:t>
      </w:r>
      <w:r>
        <w:t>noida</w:t>
      </w:r>
    </w:p>
    <w:p w14:paraId="647D43F5" w14:textId="77777777" w:rsidR="00812A20" w:rsidRDefault="00812A20" w:rsidP="00812A20">
      <w:pPr>
        <w:pStyle w:val="Heading3"/>
        <w:numPr>
          <w:ilvl w:val="0"/>
          <w:numId w:val="15"/>
        </w:numPr>
      </w:pPr>
      <w:r>
        <w:t xml:space="preserve">participated in hackin summer 2022 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812A20" w:rsidRPr="00CF1A49" w14:paraId="08841EDF" w14:textId="77777777" w:rsidTr="004E44F5">
        <w:tc>
          <w:tcPr>
            <w:tcW w:w="9291" w:type="dxa"/>
          </w:tcPr>
          <w:p w14:paraId="34A4F8B4" w14:textId="7A23449B" w:rsidR="00812A20" w:rsidRPr="00CF1A49" w:rsidRDefault="00812A20" w:rsidP="004E44F5">
            <w:pPr>
              <w:pStyle w:val="Heading3"/>
              <w:contextualSpacing w:val="0"/>
              <w:outlineLvl w:val="2"/>
            </w:pPr>
            <w:r>
              <w:t>team member of open source software society of jiit,</w:t>
            </w:r>
            <w:r w:rsidR="000351AC">
              <w:t xml:space="preserve"> </w:t>
            </w:r>
            <w:r>
              <w:t>noida</w:t>
            </w:r>
          </w:p>
          <w:p w14:paraId="37E5DE0B" w14:textId="733FB325" w:rsidR="00812A20" w:rsidRPr="00CF1A49" w:rsidRDefault="000351AC" w:rsidP="000351AC">
            <w:pPr>
              <w:pStyle w:val="Heading3"/>
              <w:tabs>
                <w:tab w:val="left" w:pos="6780"/>
              </w:tabs>
              <w:contextualSpacing w:val="0"/>
              <w:jc w:val="both"/>
              <w:outlineLvl w:val="2"/>
            </w:pPr>
            <w:r>
              <w:tab/>
            </w:r>
          </w:p>
        </w:tc>
      </w:tr>
    </w:tbl>
    <w:p w14:paraId="4FA10071" w14:textId="77777777" w:rsidR="00812A20" w:rsidRPr="00360DFF" w:rsidRDefault="00812A20" w:rsidP="00812A20"/>
    <w:p w14:paraId="4BE191AE" w14:textId="279EA30B" w:rsidR="00360DFF" w:rsidRPr="00360DFF" w:rsidRDefault="00360DFF" w:rsidP="00360DFF"/>
    <w:p w14:paraId="0BE1A6E1" w14:textId="6ACBBCF5" w:rsidR="00360DFF" w:rsidRPr="00360DFF" w:rsidRDefault="00360DFF" w:rsidP="00360DFF"/>
    <w:p w14:paraId="251CFE30" w14:textId="64504297" w:rsidR="00360DFF" w:rsidRPr="00360DFF" w:rsidRDefault="00360DFF" w:rsidP="00360DFF"/>
    <w:p w14:paraId="5655E252" w14:textId="37D83649" w:rsidR="00360DFF" w:rsidRDefault="00360DFF" w:rsidP="00360DFF">
      <w:bookmarkStart w:id="0" w:name="_GoBack"/>
      <w:bookmarkEnd w:id="0"/>
    </w:p>
    <w:sectPr w:rsidR="00360DFF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89032" w14:textId="77777777" w:rsidR="00FF5EA9" w:rsidRDefault="00FF5EA9" w:rsidP="0068194B">
      <w:r>
        <w:separator/>
      </w:r>
    </w:p>
    <w:p w14:paraId="3540840A" w14:textId="77777777" w:rsidR="00FF5EA9" w:rsidRDefault="00FF5EA9"/>
    <w:p w14:paraId="07163E1E" w14:textId="77777777" w:rsidR="00FF5EA9" w:rsidRDefault="00FF5EA9"/>
  </w:endnote>
  <w:endnote w:type="continuationSeparator" w:id="0">
    <w:p w14:paraId="396DEA4B" w14:textId="77777777" w:rsidR="00FF5EA9" w:rsidRDefault="00FF5EA9" w:rsidP="0068194B">
      <w:r>
        <w:continuationSeparator/>
      </w:r>
    </w:p>
    <w:p w14:paraId="48C20D65" w14:textId="77777777" w:rsidR="00FF5EA9" w:rsidRDefault="00FF5EA9"/>
    <w:p w14:paraId="5788C6D6" w14:textId="77777777" w:rsidR="00FF5EA9" w:rsidRDefault="00FF5E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6528E" w14:textId="5DC6816A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6F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BF7E4" w14:textId="77777777" w:rsidR="00FF5EA9" w:rsidRDefault="00FF5EA9" w:rsidP="0068194B">
      <w:r>
        <w:separator/>
      </w:r>
    </w:p>
    <w:p w14:paraId="6AF1D060" w14:textId="77777777" w:rsidR="00FF5EA9" w:rsidRDefault="00FF5EA9"/>
    <w:p w14:paraId="59D3D7F4" w14:textId="77777777" w:rsidR="00FF5EA9" w:rsidRDefault="00FF5EA9"/>
  </w:footnote>
  <w:footnote w:type="continuationSeparator" w:id="0">
    <w:p w14:paraId="28114F08" w14:textId="77777777" w:rsidR="00FF5EA9" w:rsidRDefault="00FF5EA9" w:rsidP="0068194B">
      <w:r>
        <w:continuationSeparator/>
      </w:r>
    </w:p>
    <w:p w14:paraId="3B119B7B" w14:textId="77777777" w:rsidR="00FF5EA9" w:rsidRDefault="00FF5EA9"/>
    <w:p w14:paraId="2D8692A7" w14:textId="77777777" w:rsidR="00FF5EA9" w:rsidRDefault="00FF5E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EBAF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EDF52FF" wp14:editId="187FDC3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B0FD6C9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7223639"/>
    <w:multiLevelType w:val="hybridMultilevel"/>
    <w:tmpl w:val="A8FC5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D201A85"/>
    <w:multiLevelType w:val="hybridMultilevel"/>
    <w:tmpl w:val="4E7EA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2A"/>
    <w:rsid w:val="000001EF"/>
    <w:rsid w:val="00007322"/>
    <w:rsid w:val="00007728"/>
    <w:rsid w:val="00022EB2"/>
    <w:rsid w:val="00024584"/>
    <w:rsid w:val="00024730"/>
    <w:rsid w:val="000351AC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1198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657C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2AB0"/>
    <w:rsid w:val="00336056"/>
    <w:rsid w:val="003544E1"/>
    <w:rsid w:val="00360DFF"/>
    <w:rsid w:val="00366398"/>
    <w:rsid w:val="00376FF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2A20"/>
    <w:rsid w:val="00834955"/>
    <w:rsid w:val="00855B59"/>
    <w:rsid w:val="00860461"/>
    <w:rsid w:val="0086487C"/>
    <w:rsid w:val="00870B20"/>
    <w:rsid w:val="008829F8"/>
    <w:rsid w:val="00885897"/>
    <w:rsid w:val="008A137F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2BC9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24F3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27F4"/>
    <w:rsid w:val="00C47FA6"/>
    <w:rsid w:val="00C57FC6"/>
    <w:rsid w:val="00C66A7D"/>
    <w:rsid w:val="00C7742A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1826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CAC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yushi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61C57ED7464815B02FC361288CD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F627-AE86-44D9-8575-7541EFFE5E4F}"/>
      </w:docPartPr>
      <w:docPartBody>
        <w:p w:rsidR="00174249" w:rsidRDefault="00483D18">
          <w:pPr>
            <w:pStyle w:val="9E61C57ED7464815B02FC361288CDC51"/>
          </w:pPr>
          <w:r w:rsidRPr="00CF1A49">
            <w:t>·</w:t>
          </w:r>
        </w:p>
      </w:docPartBody>
    </w:docPart>
    <w:docPart>
      <w:docPartPr>
        <w:name w:val="4D4394FD8C15406991EBC74D27754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1D899-0229-445B-A4B2-ED97EFDD3DEC}"/>
      </w:docPartPr>
      <w:docPartBody>
        <w:p w:rsidR="00174249" w:rsidRDefault="00483D18">
          <w:pPr>
            <w:pStyle w:val="4D4394FD8C15406991EBC74D27754141"/>
          </w:pPr>
          <w:r w:rsidRPr="00CF1A49">
            <w:t>·</w:t>
          </w:r>
        </w:p>
      </w:docPartBody>
    </w:docPart>
    <w:docPart>
      <w:docPartPr>
        <w:name w:val="57A4D723C619467FB621D1C9757C2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FCDE0-D149-42A6-A304-1951B4425BAD}"/>
      </w:docPartPr>
      <w:docPartBody>
        <w:p w:rsidR="00174249" w:rsidRDefault="00483D18">
          <w:pPr>
            <w:pStyle w:val="57A4D723C619467FB621D1C9757C2154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18"/>
    <w:rsid w:val="00174249"/>
    <w:rsid w:val="00401831"/>
    <w:rsid w:val="0048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E61C57ED7464815B02FC361288CDC51">
    <w:name w:val="9E61C57ED7464815B02FC361288CDC51"/>
  </w:style>
  <w:style w:type="paragraph" w:customStyle="1" w:styleId="4D4394FD8C15406991EBC74D27754141">
    <w:name w:val="4D4394FD8C15406991EBC74D2775414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7A4D723C619467FB621D1C9757C2154">
    <w:name w:val="57A4D723C619467FB621D1C9757C21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2023-07-16T14:00:00Z</dcterms:created>
  <dcterms:modified xsi:type="dcterms:W3CDTF">2023-07-16T14:00:00Z</dcterms:modified>
  <cp:category/>
</cp:coreProperties>
</file>